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57234B2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A1434CD" w14:textId="3C46766C" w:rsidR="001B2ABD" w:rsidRPr="0059649E" w:rsidRDefault="00097CD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639EB6B" wp14:editId="17B9819B">
                  <wp:extent cx="2012156" cy="2682875"/>
                  <wp:effectExtent l="0" t="0" r="7620" b="3175"/>
                  <wp:docPr id="6" name="Picture 6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in a suit and tie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5" cy="271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3A706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0F696F3" w14:textId="0646CF29" w:rsidR="001B2ABD" w:rsidRPr="00224FEE" w:rsidRDefault="00224FEE" w:rsidP="001B2ABD">
            <w:pPr>
              <w:pStyle w:val="Title"/>
              <w:rPr>
                <w:sz w:val="48"/>
                <w:szCs w:val="48"/>
              </w:rPr>
            </w:pPr>
            <w:r w:rsidRPr="00224FEE">
              <w:rPr>
                <w:sz w:val="48"/>
                <w:szCs w:val="48"/>
              </w:rPr>
              <w:t>sergio andres torres orduz</w:t>
            </w:r>
          </w:p>
          <w:p w14:paraId="1F09D454" w14:textId="1C2427C1" w:rsidR="001B2ABD" w:rsidRPr="0059649E" w:rsidRDefault="00224FEE" w:rsidP="001B2ABD">
            <w:pPr>
              <w:pStyle w:val="Subtitle"/>
            </w:pPr>
            <w:r w:rsidRPr="00560EDC">
              <w:rPr>
                <w:spacing w:val="71"/>
                <w:w w:val="100"/>
              </w:rPr>
              <w:t>Economis</w:t>
            </w:r>
            <w:r w:rsidRPr="00560EDC">
              <w:rPr>
                <w:spacing w:val="3"/>
                <w:w w:val="100"/>
              </w:rPr>
              <w:t>t</w:t>
            </w:r>
          </w:p>
        </w:tc>
      </w:tr>
      <w:tr w:rsidR="001B2ABD" w:rsidRPr="0059649E" w14:paraId="59956010" w14:textId="77777777" w:rsidTr="001B2ABD">
        <w:tc>
          <w:tcPr>
            <w:tcW w:w="3600" w:type="dxa"/>
          </w:tcPr>
          <w:p w14:paraId="00069FDD" w14:textId="0AFC752A" w:rsidR="001B2ABD" w:rsidRPr="00224FEE" w:rsidRDefault="00224FEE" w:rsidP="00036450">
            <w:pPr>
              <w:pStyle w:val="Heading3"/>
              <w:rPr>
                <w:lang w:val="en-US"/>
              </w:rPr>
            </w:pPr>
            <w:r w:rsidRPr="00224FEE">
              <w:rPr>
                <w:lang w:val="en-US"/>
              </w:rPr>
              <w:t>pROFILE</w:t>
            </w:r>
          </w:p>
          <w:p w14:paraId="0B6842B4" w14:textId="3648073B" w:rsidR="00036450" w:rsidRPr="00224FEE" w:rsidRDefault="00224FEE" w:rsidP="00224FEE">
            <w:pPr>
              <w:rPr>
                <w:lang w:val="en-US"/>
              </w:rPr>
            </w:pPr>
            <w:r>
              <w:rPr>
                <w:lang w:val="en-US"/>
              </w:rPr>
              <w:t xml:space="preserve">I’m an Economist who graduated from Universidad Industrial of Santander. I’m currently doing my master’s degree in Industrial Engineering. I consider myself a self-confident, hard-working, and passionate person. I have experience in customer service, data analysis, housekeeping, and assistance food.  </w:t>
            </w:r>
          </w:p>
          <w:p w14:paraId="39D3A31F" w14:textId="77777777" w:rsidR="00036450" w:rsidRPr="00224FEE" w:rsidRDefault="00036450" w:rsidP="00036450">
            <w:pPr>
              <w:rPr>
                <w:lang w:val="en-US"/>
              </w:rPr>
            </w:pPr>
          </w:p>
          <w:p w14:paraId="0725AACA" w14:textId="0A2E3137" w:rsidR="00036450" w:rsidRPr="00097CD6" w:rsidRDefault="00097CD6" w:rsidP="00CB0055">
            <w:pPr>
              <w:pStyle w:val="Heading3"/>
              <w:rPr>
                <w:lang w:val="en-US"/>
              </w:rPr>
            </w:pPr>
            <w:r w:rsidRPr="00097CD6">
              <w:rPr>
                <w:lang w:val="en-US"/>
              </w:rPr>
              <w:t>Contact information</w:t>
            </w:r>
          </w:p>
          <w:p w14:paraId="4B15C8A5" w14:textId="066559BC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Telephone:</w:t>
            </w:r>
          </w:p>
          <w:p w14:paraId="1DBF43CD" w14:textId="118EB593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+57 3187455903</w:t>
            </w:r>
          </w:p>
          <w:p w14:paraId="4D98CB7D" w14:textId="77777777" w:rsidR="004D3011" w:rsidRPr="00097CD6" w:rsidRDefault="004D3011" w:rsidP="004D3011">
            <w:pPr>
              <w:rPr>
                <w:lang w:val="en-US"/>
              </w:rPr>
            </w:pPr>
          </w:p>
          <w:p w14:paraId="79C36734" w14:textId="48ECBF86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WEB S</w:t>
            </w:r>
            <w:r>
              <w:rPr>
                <w:lang w:val="en-US"/>
              </w:rPr>
              <w:t>ITE</w:t>
            </w:r>
          </w:p>
          <w:p w14:paraId="585B2C34" w14:textId="6117FE1C" w:rsidR="004D3011" w:rsidRPr="00560EDC" w:rsidRDefault="004F0592" w:rsidP="004D3011">
            <w:pPr>
              <w:rPr>
                <w:lang w:val="en-US"/>
              </w:rPr>
            </w:pPr>
            <w:r w:rsidRPr="00560EDC">
              <w:rPr>
                <w:lang w:val="en-US"/>
              </w:rPr>
              <w:t>GITHUB: @Sergio980103</w:t>
            </w:r>
          </w:p>
          <w:p w14:paraId="3CBB9989" w14:textId="77777777" w:rsidR="004D3011" w:rsidRPr="00560EDC" w:rsidRDefault="004D3011" w:rsidP="004D3011">
            <w:pPr>
              <w:rPr>
                <w:lang w:val="en-US"/>
              </w:rPr>
            </w:pPr>
          </w:p>
          <w:p w14:paraId="03FE0406" w14:textId="0DBC719B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MAIL ADDRESS:</w:t>
            </w:r>
          </w:p>
          <w:p w14:paraId="42ED1932" w14:textId="531E3153" w:rsidR="00036450" w:rsidRPr="00097CD6" w:rsidRDefault="00097CD6" w:rsidP="004D3011">
            <w:pPr>
              <w:rPr>
                <w:rStyle w:val="Hyperlink"/>
                <w:szCs w:val="18"/>
                <w:lang w:val="en-US"/>
              </w:rPr>
            </w:pPr>
            <w:r w:rsidRPr="00097CD6">
              <w:rPr>
                <w:color w:val="B85A22" w:themeColor="accent2" w:themeShade="BF"/>
                <w:szCs w:val="18"/>
                <w:u w:val="single"/>
                <w:lang w:val="en-US"/>
              </w:rPr>
              <w:t>seantoor@outlook.c</w:t>
            </w:r>
            <w:r>
              <w:rPr>
                <w:color w:val="B85A22" w:themeColor="accent2" w:themeShade="BF"/>
                <w:szCs w:val="18"/>
                <w:u w:val="single"/>
                <w:lang w:val="en-US"/>
              </w:rPr>
              <w:t>om</w:t>
            </w:r>
          </w:p>
          <w:p w14:paraId="1CEC63CA" w14:textId="77777777" w:rsidR="004142CD" w:rsidRPr="00097CD6" w:rsidRDefault="004142CD" w:rsidP="004142CD">
            <w:pPr>
              <w:rPr>
                <w:lang w:val="en-US"/>
              </w:rPr>
            </w:pPr>
          </w:p>
          <w:p w14:paraId="33BD00F1" w14:textId="10153B7E" w:rsidR="004D3011" w:rsidRPr="00097CD6" w:rsidRDefault="00097CD6" w:rsidP="00CB0055">
            <w:pPr>
              <w:pStyle w:val="Heading3"/>
              <w:rPr>
                <w:lang w:val="en-US"/>
              </w:rPr>
            </w:pPr>
            <w:r w:rsidRPr="00097CD6">
              <w:rPr>
                <w:lang w:val="en-US"/>
              </w:rPr>
              <w:t>HOB</w:t>
            </w:r>
            <w:r>
              <w:rPr>
                <w:lang w:val="en-US"/>
              </w:rPr>
              <w:t>BIES</w:t>
            </w:r>
          </w:p>
          <w:p w14:paraId="6A1C9BAD" w14:textId="1D2AEBCD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SPORTS</w:t>
            </w:r>
          </w:p>
          <w:p w14:paraId="12A4EA0C" w14:textId="26E6C24B" w:rsidR="00097CD6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MUSIC</w:t>
            </w:r>
          </w:p>
          <w:p w14:paraId="668D3933" w14:textId="72FB20C4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BOOKS</w:t>
            </w:r>
          </w:p>
          <w:p w14:paraId="52D8554F" w14:textId="6051E79A" w:rsidR="004D3011" w:rsidRPr="00097CD6" w:rsidRDefault="00097CD6" w:rsidP="004D3011">
            <w:pPr>
              <w:rPr>
                <w:lang w:val="en-US"/>
              </w:rPr>
            </w:pPr>
            <w:r w:rsidRPr="00097CD6">
              <w:rPr>
                <w:lang w:val="en-US"/>
              </w:rPr>
              <w:t>MOVIES</w:t>
            </w:r>
          </w:p>
        </w:tc>
        <w:tc>
          <w:tcPr>
            <w:tcW w:w="720" w:type="dxa"/>
          </w:tcPr>
          <w:p w14:paraId="504D943C" w14:textId="77777777" w:rsidR="001B2ABD" w:rsidRPr="00097CD6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4B3CA826" w14:textId="737518DD" w:rsidR="001B2ABD" w:rsidRPr="0059649E" w:rsidRDefault="00097CD6" w:rsidP="00036450">
            <w:pPr>
              <w:pStyle w:val="Heading2"/>
            </w:pPr>
            <w:r>
              <w:t>EDUCATION</w:t>
            </w:r>
          </w:p>
          <w:p w14:paraId="710B9849" w14:textId="0734C901" w:rsidR="00036450" w:rsidRPr="0059649E" w:rsidRDefault="00EA381F" w:rsidP="00B359E4">
            <w:pPr>
              <w:pStyle w:val="Heading4"/>
            </w:pPr>
            <w:r>
              <w:t xml:space="preserve">ECONOMIST, </w:t>
            </w:r>
            <w:r w:rsidR="00097CD6">
              <w:t>UNIVERSIDAD INDUSTRIAL DE SANTANDER</w:t>
            </w:r>
          </w:p>
          <w:p w14:paraId="64DE2A98" w14:textId="0F0FD819" w:rsidR="00036450" w:rsidRDefault="00864D27" w:rsidP="00B359E4">
            <w:pPr>
              <w:pStyle w:val="Date"/>
            </w:pPr>
            <w:proofErr w:type="spellStart"/>
            <w:r>
              <w:t>October</w:t>
            </w:r>
            <w:proofErr w:type="spellEnd"/>
            <w:r>
              <w:t xml:space="preserve"> 2015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proofErr w:type="spellStart"/>
            <w:r>
              <w:t>September</w:t>
            </w:r>
            <w:proofErr w:type="spellEnd"/>
            <w:r>
              <w:t xml:space="preserve"> 2020</w:t>
            </w:r>
          </w:p>
          <w:p w14:paraId="6DE1FB6A" w14:textId="77777777" w:rsidR="00EA381F" w:rsidRPr="00EA381F" w:rsidRDefault="00EA381F" w:rsidP="00EA381F"/>
          <w:p w14:paraId="6D436448" w14:textId="5FC84114" w:rsidR="00036450" w:rsidRPr="00EA381F" w:rsidRDefault="00215F56" w:rsidP="00B359E4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MASTER’S IN INDUSTRIAL ENGINEERING</w:t>
            </w:r>
            <w:r w:rsidR="00EA381F" w:rsidRPr="00EA381F">
              <w:rPr>
                <w:lang w:val="en-US"/>
              </w:rPr>
              <w:t xml:space="preserve">, </w:t>
            </w:r>
            <w:r w:rsidR="00097CD6" w:rsidRPr="00EA381F">
              <w:rPr>
                <w:lang w:val="en-US"/>
              </w:rPr>
              <w:t>UNIVERSIDAD INDUSTRIAL DE SANTANDER</w:t>
            </w:r>
          </w:p>
          <w:p w14:paraId="4D6B04F5" w14:textId="056B1E6A" w:rsidR="00036450" w:rsidRPr="0059649E" w:rsidRDefault="00EA381F" w:rsidP="00B359E4">
            <w:pPr>
              <w:pStyle w:val="Date"/>
            </w:pPr>
            <w:proofErr w:type="spellStart"/>
            <w:r>
              <w:t>November</w:t>
            </w:r>
            <w:proofErr w:type="spellEnd"/>
            <w:r>
              <w:t xml:space="preserve"> 2020 </w:t>
            </w:r>
            <w:r w:rsidR="00036450" w:rsidRPr="0059649E">
              <w:rPr>
                <w:lang w:bidi="es-ES"/>
              </w:rPr>
              <w:t xml:space="preserve">- </w:t>
            </w:r>
            <w:proofErr w:type="spellStart"/>
            <w:r>
              <w:t>Currently</w:t>
            </w:r>
            <w:proofErr w:type="spellEnd"/>
          </w:p>
          <w:p w14:paraId="1FBF162D" w14:textId="77777777" w:rsidR="004142CD" w:rsidRPr="0059649E" w:rsidRDefault="004142CD" w:rsidP="00036450"/>
          <w:sdt>
            <w:sdtPr>
              <w:id w:val="1001553383"/>
              <w:placeholder>
                <w:docPart w:val="129509E06A284D7EA1536098E8A67871"/>
              </w:placeholder>
              <w:temporary/>
              <w:showingPlcHdr/>
              <w15:appearance w15:val="hidden"/>
            </w:sdtPr>
            <w:sdtContent>
              <w:p w14:paraId="00C27EAA" w14:textId="77777777" w:rsidR="00036450" w:rsidRPr="0059649E" w:rsidRDefault="00036450" w:rsidP="00036450">
                <w:pPr>
                  <w:pStyle w:val="Heading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081E9B8" w14:textId="1F82C671" w:rsidR="00036450" w:rsidRPr="00215F56" w:rsidRDefault="00560EDC" w:rsidP="00B359E4">
            <w:pPr>
              <w:pStyle w:val="Heading4"/>
              <w:rPr>
                <w:bCs/>
                <w:lang w:val="en-US"/>
              </w:rPr>
            </w:pPr>
            <w:proofErr w:type="spellStart"/>
            <w:r w:rsidRPr="00215F56">
              <w:rPr>
                <w:lang w:val="en-US"/>
              </w:rPr>
              <w:t>Cutomer</w:t>
            </w:r>
            <w:proofErr w:type="spellEnd"/>
            <w:r w:rsidRPr="00215F56">
              <w:rPr>
                <w:lang w:val="en-US"/>
              </w:rPr>
              <w:t xml:space="preserve"> service </w:t>
            </w:r>
            <w:proofErr w:type="spellStart"/>
            <w:r w:rsidRPr="00215F56">
              <w:rPr>
                <w:lang w:val="en-US"/>
              </w:rPr>
              <w:t>represenative</w:t>
            </w:r>
            <w:proofErr w:type="spellEnd"/>
            <w:r w:rsidR="00215F56" w:rsidRPr="00215F56">
              <w:rPr>
                <w:lang w:val="en-US" w:bidi="es-ES"/>
              </w:rPr>
              <w:t>-</w:t>
            </w:r>
            <w:r w:rsidR="00215F56">
              <w:rPr>
                <w:lang w:val="en-US" w:bidi="es-ES"/>
              </w:rPr>
              <w:t xml:space="preserve"> [Sitel Group]</w:t>
            </w:r>
          </w:p>
          <w:p w14:paraId="52F006E5" w14:textId="60EC99D7" w:rsidR="00036450" w:rsidRPr="00560EDC" w:rsidRDefault="00560EDC" w:rsidP="00B359E4">
            <w:pPr>
              <w:pStyle w:val="Date"/>
              <w:rPr>
                <w:lang w:val="en-US"/>
              </w:rPr>
            </w:pPr>
            <w:r w:rsidRPr="00560EDC">
              <w:rPr>
                <w:lang w:val="en-US"/>
              </w:rPr>
              <w:t>April 2021</w:t>
            </w:r>
            <w:r w:rsidR="004142CD" w:rsidRPr="00560EDC">
              <w:rPr>
                <w:lang w:val="en-US" w:bidi="es-ES"/>
              </w:rPr>
              <w:t xml:space="preserve"> </w:t>
            </w:r>
            <w:r w:rsidRPr="00560EDC">
              <w:rPr>
                <w:lang w:val="en-US" w:bidi="es-ES"/>
              </w:rPr>
              <w:t>–</w:t>
            </w:r>
            <w:r w:rsidR="004142CD" w:rsidRPr="00560EDC">
              <w:rPr>
                <w:lang w:val="en-US" w:bidi="es-ES"/>
              </w:rPr>
              <w:t xml:space="preserve"> </w:t>
            </w:r>
            <w:r w:rsidRPr="00560EDC">
              <w:rPr>
                <w:lang w:val="en-US"/>
              </w:rPr>
              <w:t>March 2022</w:t>
            </w:r>
          </w:p>
          <w:p w14:paraId="5D455655" w14:textId="5D0D2D04" w:rsidR="00036450" w:rsidRPr="00560EDC" w:rsidRDefault="00560EDC" w:rsidP="00036450">
            <w:pPr>
              <w:rPr>
                <w:lang w:val="en-US"/>
              </w:rPr>
            </w:pPr>
            <w:r w:rsidRPr="00560EDC">
              <w:rPr>
                <w:lang w:val="en-US"/>
              </w:rPr>
              <w:t>In this job, I had to provide service</w:t>
            </w:r>
            <w:r>
              <w:rPr>
                <w:lang w:val="en-US"/>
              </w:rPr>
              <w:t>s</w:t>
            </w:r>
            <w:r w:rsidRPr="00560EDC">
              <w:rPr>
                <w:lang w:val="en-US"/>
              </w:rPr>
              <w:t xml:space="preserve"> for a </w:t>
            </w:r>
            <w:r w:rsidR="00215F56" w:rsidRPr="00560EDC">
              <w:rPr>
                <w:lang w:val="en-US"/>
              </w:rPr>
              <w:t>telecommunication</w:t>
            </w:r>
            <w:r w:rsidRPr="00560EDC">
              <w:rPr>
                <w:lang w:val="en-US"/>
              </w:rPr>
              <w:t xml:space="preserve"> com</w:t>
            </w:r>
            <w:r>
              <w:rPr>
                <w:lang w:val="en-US"/>
              </w:rPr>
              <w:t>pany, regarding wireless and TV services, selling TV packages</w:t>
            </w:r>
            <w:r w:rsidR="00215F56">
              <w:rPr>
                <w:lang w:val="en-US"/>
              </w:rPr>
              <w:t xml:space="preserve"> and assisting customers with different issues.</w:t>
            </w:r>
            <w:r>
              <w:rPr>
                <w:lang w:val="en-US"/>
              </w:rPr>
              <w:t xml:space="preserve"> I </w:t>
            </w:r>
            <w:r w:rsidR="00215F56">
              <w:rPr>
                <w:lang w:val="en-US"/>
              </w:rPr>
              <w:t>also had</w:t>
            </w:r>
            <w:r>
              <w:rPr>
                <w:lang w:val="en-US"/>
              </w:rPr>
              <w:t xml:space="preserve"> the opportunity </w:t>
            </w:r>
            <w:r w:rsidR="00215F56">
              <w:rPr>
                <w:lang w:val="en-US"/>
              </w:rPr>
              <w:t>to provide lending and credit repair services for a realty company. My main tasks were making calls to set up a match between home buyers and realtors, lenders, and credit repairs.</w:t>
            </w:r>
          </w:p>
          <w:p w14:paraId="480DDE3C" w14:textId="77777777" w:rsidR="004D3011" w:rsidRPr="00560EDC" w:rsidRDefault="004D3011" w:rsidP="00036450">
            <w:pPr>
              <w:rPr>
                <w:lang w:val="en-US"/>
              </w:rPr>
            </w:pPr>
          </w:p>
          <w:p w14:paraId="57137817" w14:textId="03E1BC74" w:rsidR="004D3011" w:rsidRPr="0059649E" w:rsidRDefault="00215F56" w:rsidP="00B359E4">
            <w:pPr>
              <w:pStyle w:val="Heading4"/>
              <w:rPr>
                <w:bCs/>
              </w:rPr>
            </w:pPr>
            <w:proofErr w:type="spellStart"/>
            <w:r>
              <w:t>Waiter</w:t>
            </w:r>
            <w:proofErr w:type="spellEnd"/>
            <w:r>
              <w:t xml:space="preserve"> and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washer</w:t>
            </w:r>
            <w:proofErr w:type="spellEnd"/>
            <w:r>
              <w:t>- [</w:t>
            </w:r>
            <w:r>
              <w:t>Universidad Industrial de Santander</w:t>
            </w:r>
            <w:r>
              <w:t>]</w:t>
            </w:r>
          </w:p>
          <w:p w14:paraId="20F2F176" w14:textId="0ED021A9" w:rsidR="004D3011" w:rsidRPr="00364A98" w:rsidRDefault="00215F56" w:rsidP="00B359E4">
            <w:pPr>
              <w:pStyle w:val="Date"/>
              <w:rPr>
                <w:lang w:val="en-US"/>
              </w:rPr>
            </w:pPr>
            <w:r w:rsidRPr="00364A98">
              <w:rPr>
                <w:lang w:val="en-US"/>
              </w:rPr>
              <w:t>October 2019</w:t>
            </w:r>
            <w:r w:rsidR="004142CD" w:rsidRPr="00364A98">
              <w:rPr>
                <w:lang w:val="en-US" w:bidi="es-ES"/>
              </w:rPr>
              <w:t xml:space="preserve"> </w:t>
            </w:r>
            <w:r w:rsidRPr="00364A98">
              <w:rPr>
                <w:lang w:val="en-US" w:bidi="es-ES"/>
              </w:rPr>
              <w:t>–</w:t>
            </w:r>
            <w:r w:rsidR="004142CD" w:rsidRPr="00364A98">
              <w:rPr>
                <w:lang w:val="en-US" w:bidi="es-ES"/>
              </w:rPr>
              <w:t xml:space="preserve"> </w:t>
            </w:r>
            <w:r w:rsidRPr="00364A98">
              <w:rPr>
                <w:lang w:val="en-US"/>
              </w:rPr>
              <w:t>February 2020</w:t>
            </w:r>
          </w:p>
          <w:p w14:paraId="2325ECF3" w14:textId="090D3258" w:rsidR="004D3011" w:rsidRPr="00364A98" w:rsidRDefault="00364A98" w:rsidP="004D3011">
            <w:pPr>
              <w:rPr>
                <w:lang w:val="en-US"/>
              </w:rPr>
            </w:pPr>
            <w:r w:rsidRPr="00364A98">
              <w:rPr>
                <w:lang w:val="en-US"/>
              </w:rPr>
              <w:t xml:space="preserve">I </w:t>
            </w:r>
            <w:r w:rsidRPr="00364A98">
              <w:rPr>
                <w:lang w:val="en-US" w:bidi="es-ES"/>
              </w:rPr>
              <w:t xml:space="preserve">was </w:t>
            </w:r>
            <w:r>
              <w:rPr>
                <w:lang w:val="en-US" w:bidi="es-ES"/>
              </w:rPr>
              <w:t>working as a cook assistant and waiter for the Wellbeing Department. During this job, I was collaborating in the kitchen and serving food.</w:t>
            </w:r>
          </w:p>
          <w:p w14:paraId="00FFD8C8" w14:textId="77777777" w:rsidR="004D3011" w:rsidRPr="00364A98" w:rsidRDefault="004D3011" w:rsidP="00036450">
            <w:pPr>
              <w:rPr>
                <w:lang w:val="en-US"/>
              </w:rPr>
            </w:pPr>
          </w:p>
          <w:p w14:paraId="722C3477" w14:textId="3DBFE250" w:rsidR="004D3011" w:rsidRPr="0059649E" w:rsidRDefault="00364A98" w:rsidP="00B359E4">
            <w:pPr>
              <w:pStyle w:val="Heading4"/>
              <w:rPr>
                <w:bCs/>
              </w:rPr>
            </w:pPr>
            <w:r>
              <w:t xml:space="preserve">Professional </w:t>
            </w:r>
            <w:proofErr w:type="spellStart"/>
            <w:r>
              <w:t>Practice</w:t>
            </w:r>
            <w:proofErr w:type="spellEnd"/>
            <w:r w:rsidR="002D3CA3" w:rsidRPr="0059649E">
              <w:rPr>
                <w:lang w:bidi="es-ES"/>
              </w:rPr>
              <w:t xml:space="preserve"> </w:t>
            </w:r>
            <w:r>
              <w:t>Universidad Industrial de Santander</w:t>
            </w:r>
          </w:p>
          <w:p w14:paraId="24E5A1D5" w14:textId="527AB2AA" w:rsidR="004D3011" w:rsidRPr="00B11373" w:rsidRDefault="00B11373" w:rsidP="00B359E4">
            <w:pPr>
              <w:pStyle w:val="Date"/>
              <w:rPr>
                <w:lang w:val="en-US"/>
              </w:rPr>
            </w:pPr>
            <w:r w:rsidRPr="00B11373">
              <w:rPr>
                <w:lang w:val="en-US"/>
              </w:rPr>
              <w:t>May 2020</w:t>
            </w:r>
            <w:r w:rsidR="004142CD" w:rsidRPr="00B11373">
              <w:rPr>
                <w:lang w:val="en-US" w:bidi="es-ES"/>
              </w:rPr>
              <w:t xml:space="preserve"> </w:t>
            </w:r>
            <w:r w:rsidRPr="00B11373">
              <w:rPr>
                <w:lang w:val="en-US" w:bidi="es-ES"/>
              </w:rPr>
              <w:t>–</w:t>
            </w:r>
            <w:r w:rsidR="004142CD" w:rsidRPr="00B11373">
              <w:rPr>
                <w:lang w:val="en-US" w:bidi="es-ES"/>
              </w:rPr>
              <w:t xml:space="preserve"> </w:t>
            </w:r>
            <w:r w:rsidRPr="00B11373">
              <w:rPr>
                <w:lang w:val="en-US"/>
              </w:rPr>
              <w:t>October 2020</w:t>
            </w:r>
          </w:p>
          <w:p w14:paraId="187E3D47" w14:textId="732408AE" w:rsidR="004D3011" w:rsidRPr="00B11373" w:rsidRDefault="00B11373" w:rsidP="004D3011">
            <w:pPr>
              <w:rPr>
                <w:lang w:val="en-US"/>
              </w:rPr>
            </w:pPr>
            <w:r w:rsidRPr="00B11373">
              <w:rPr>
                <w:lang w:val="en-US"/>
              </w:rPr>
              <w:t>During this practice I was able to make reports and describe d</w:t>
            </w:r>
            <w:r>
              <w:rPr>
                <w:lang w:val="en-US"/>
              </w:rPr>
              <w:t>ata to carry out some projects regarding the educational sector. I needed to use some programming tools such as RStudio, Excel, and Power BI.</w:t>
            </w:r>
          </w:p>
          <w:p w14:paraId="3E01788D" w14:textId="77777777" w:rsidR="004D3011" w:rsidRPr="00B11373" w:rsidRDefault="004D3011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45E11F472D994E7C95F36ADC72D5B83D"/>
              </w:placeholder>
              <w:temporary/>
              <w:showingPlcHdr/>
              <w15:appearance w15:val="hidden"/>
            </w:sdtPr>
            <w:sdtContent>
              <w:p w14:paraId="597A960F" w14:textId="77777777" w:rsidR="00036450" w:rsidRPr="00B11373" w:rsidRDefault="00180329" w:rsidP="00036450">
                <w:pPr>
                  <w:pStyle w:val="Heading2"/>
                  <w:rPr>
                    <w:lang w:val="en-US"/>
                  </w:rPr>
                </w:pPr>
                <w:r w:rsidRPr="00B11373">
                  <w:rPr>
                    <w:rStyle w:val="Heading2Char"/>
                    <w:b/>
                    <w:lang w:val="en-US" w:bidi="es-ES"/>
                  </w:rPr>
                  <w:t>APTITUDES</w:t>
                </w:r>
              </w:p>
            </w:sdtContent>
          </w:sdt>
          <w:p w14:paraId="4EDB9950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62D66B22" wp14:editId="288E66E3">
                  <wp:extent cx="3971925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2932306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531D" w14:textId="77777777" w:rsidR="00B20009" w:rsidRDefault="00B20009" w:rsidP="000C45FF">
      <w:r>
        <w:separator/>
      </w:r>
    </w:p>
  </w:endnote>
  <w:endnote w:type="continuationSeparator" w:id="0">
    <w:p w14:paraId="005991D4" w14:textId="77777777" w:rsidR="00B20009" w:rsidRDefault="00B2000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F1BF" w14:textId="77777777" w:rsidR="00B20009" w:rsidRDefault="00B20009" w:rsidP="000C45FF">
      <w:r>
        <w:separator/>
      </w:r>
    </w:p>
  </w:footnote>
  <w:footnote w:type="continuationSeparator" w:id="0">
    <w:p w14:paraId="325937DD" w14:textId="77777777" w:rsidR="00B20009" w:rsidRDefault="00B2000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AB1D" w14:textId="77777777" w:rsidR="000C45FF" w:rsidRPr="0059649E" w:rsidRDefault="000C45FF">
    <w:pPr>
      <w:pStyle w:val="Header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76E6698" wp14:editId="4162C6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9564731">
    <w:abstractNumId w:val="10"/>
  </w:num>
  <w:num w:numId="2" w16cid:durableId="1845125718">
    <w:abstractNumId w:val="11"/>
  </w:num>
  <w:num w:numId="3" w16cid:durableId="251624561">
    <w:abstractNumId w:val="8"/>
  </w:num>
  <w:num w:numId="4" w16cid:durableId="685522207">
    <w:abstractNumId w:val="3"/>
  </w:num>
  <w:num w:numId="5" w16cid:durableId="133647030">
    <w:abstractNumId w:val="2"/>
  </w:num>
  <w:num w:numId="6" w16cid:durableId="343438742">
    <w:abstractNumId w:val="1"/>
  </w:num>
  <w:num w:numId="7" w16cid:durableId="1807503895">
    <w:abstractNumId w:val="0"/>
  </w:num>
  <w:num w:numId="8" w16cid:durableId="1204437999">
    <w:abstractNumId w:val="9"/>
  </w:num>
  <w:num w:numId="9" w16cid:durableId="797649519">
    <w:abstractNumId w:val="7"/>
  </w:num>
  <w:num w:numId="10" w16cid:durableId="1787305872">
    <w:abstractNumId w:val="6"/>
  </w:num>
  <w:num w:numId="11" w16cid:durableId="1173761910">
    <w:abstractNumId w:val="5"/>
  </w:num>
  <w:num w:numId="12" w16cid:durableId="1125271976">
    <w:abstractNumId w:val="4"/>
  </w:num>
  <w:num w:numId="13" w16cid:durableId="506286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EE"/>
    <w:rsid w:val="00036450"/>
    <w:rsid w:val="00075675"/>
    <w:rsid w:val="00094499"/>
    <w:rsid w:val="00097CD6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5F56"/>
    <w:rsid w:val="00224FEE"/>
    <w:rsid w:val="002400EB"/>
    <w:rsid w:val="002559EC"/>
    <w:rsid w:val="00256CF7"/>
    <w:rsid w:val="00281FD5"/>
    <w:rsid w:val="002D3CA3"/>
    <w:rsid w:val="0030481B"/>
    <w:rsid w:val="003156FC"/>
    <w:rsid w:val="003254B5"/>
    <w:rsid w:val="00364A98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F0592"/>
    <w:rsid w:val="005262AC"/>
    <w:rsid w:val="00560EDC"/>
    <w:rsid w:val="0059649E"/>
    <w:rsid w:val="005E39D5"/>
    <w:rsid w:val="00600670"/>
    <w:rsid w:val="0062123A"/>
    <w:rsid w:val="00646E75"/>
    <w:rsid w:val="006771D0"/>
    <w:rsid w:val="00715FCB"/>
    <w:rsid w:val="00723148"/>
    <w:rsid w:val="00743101"/>
    <w:rsid w:val="007775E1"/>
    <w:rsid w:val="007867A0"/>
    <w:rsid w:val="007927F5"/>
    <w:rsid w:val="00802CA0"/>
    <w:rsid w:val="00864D27"/>
    <w:rsid w:val="00912A89"/>
    <w:rsid w:val="009260CD"/>
    <w:rsid w:val="00952C25"/>
    <w:rsid w:val="009A09AC"/>
    <w:rsid w:val="00A2118D"/>
    <w:rsid w:val="00AD76E2"/>
    <w:rsid w:val="00B11373"/>
    <w:rsid w:val="00B20009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2132"/>
    <w:rsid w:val="00DD172A"/>
    <w:rsid w:val="00E25A26"/>
    <w:rsid w:val="00E4381A"/>
    <w:rsid w:val="00E55D74"/>
    <w:rsid w:val="00EA381F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8189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4C8D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EE4C8D"/>
  </w:style>
  <w:style w:type="character" w:customStyle="1" w:styleId="DateChar">
    <w:name w:val="Date Char"/>
    <w:basedOn w:val="DefaultParagraphFont"/>
    <w:link w:val="Date"/>
    <w:uiPriority w:val="99"/>
    <w:rsid w:val="00EE4C8D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4C8D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E4C8D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4C8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C8D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C8D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EE4C8D"/>
  </w:style>
  <w:style w:type="character" w:styleId="BookTitle">
    <w:name w:val="Book Title"/>
    <w:basedOn w:val="DefaultParagraphFont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EE4C8D"/>
  </w:style>
  <w:style w:type="paragraph" w:styleId="MacroText">
    <w:name w:val="macro"/>
    <w:link w:val="MacroTextCh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4C8D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4C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EE4C8D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4C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C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4C8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4C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4C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E4C8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4C8D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EE4C8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C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EE4C8D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TORRES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Adaptability</c:v>
                </c:pt>
                <c:pt idx="1">
                  <c:v>Responsible</c:v>
                </c:pt>
                <c:pt idx="2">
                  <c:v>Microsoft tools</c:v>
                </c:pt>
                <c:pt idx="3">
                  <c:v>Proactiveness</c:v>
                </c:pt>
                <c:pt idx="4">
                  <c:v>Focus on goals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9509E06A284D7EA1536098E8A6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AF4B-DB67-4963-A66C-359F506A5530}"/>
      </w:docPartPr>
      <w:docPartBody>
        <w:p w:rsidR="005B7C95" w:rsidRDefault="00000000">
          <w:pPr>
            <w:pStyle w:val="129509E06A284D7EA1536098E8A67871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45E11F472D994E7C95F36ADC72D5B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B4D7-CDE2-40E3-B990-4E9EA248FBF1}"/>
      </w:docPartPr>
      <w:docPartBody>
        <w:p w:rsidR="005B7C95" w:rsidRDefault="00000000">
          <w:pPr>
            <w:pStyle w:val="45E11F472D994E7C95F36ADC72D5B83D"/>
          </w:pPr>
          <w:r w:rsidRPr="0059649E">
            <w:rPr>
              <w:rStyle w:val="Heading2Ch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EE"/>
    <w:rsid w:val="003C28B3"/>
    <w:rsid w:val="005B7C95"/>
    <w:rsid w:val="0071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29509E06A284D7EA1536098E8A67871">
    <w:name w:val="129509E06A284D7EA1536098E8A67871"/>
  </w:style>
  <w:style w:type="paragraph" w:customStyle="1" w:styleId="973F199E3A0648BF902871AFEF777E05">
    <w:name w:val="973F199E3A0648BF902871AFEF777E05"/>
  </w:style>
  <w:style w:type="paragraph" w:customStyle="1" w:styleId="7B63EC106F6F4CFDB64D042210B5E74A">
    <w:name w:val="7B63EC106F6F4CFDB64D042210B5E74A"/>
  </w:style>
  <w:style w:type="paragraph" w:customStyle="1" w:styleId="91E9087B64AB48AC8CA787A636DD3D3A">
    <w:name w:val="91E9087B64AB48AC8CA787A636DD3D3A"/>
  </w:style>
  <w:style w:type="paragraph" w:customStyle="1" w:styleId="69FC400774654DC58097DA96E1361A47">
    <w:name w:val="69FC400774654DC58097DA96E1361A47"/>
  </w:style>
  <w:style w:type="paragraph" w:customStyle="1" w:styleId="4F81ED750A8C4090A36511EEC10EFDBA">
    <w:name w:val="4F81ED750A8C4090A36511EEC10EFDBA"/>
  </w:style>
  <w:style w:type="paragraph" w:customStyle="1" w:styleId="2C8FADF971984BE680A1CAA3DBC3DBFC">
    <w:name w:val="2C8FADF971984BE680A1CAA3DBC3DBFC"/>
  </w:style>
  <w:style w:type="paragraph" w:customStyle="1" w:styleId="F2309E586CE341B5954D013928B27DBF">
    <w:name w:val="F2309E586CE341B5954D013928B27DBF"/>
  </w:style>
  <w:style w:type="paragraph" w:customStyle="1" w:styleId="12FBCAE2CA60489F9EA6AC6DD433D68C">
    <w:name w:val="12FBCAE2CA60489F9EA6AC6DD433D68C"/>
  </w:style>
  <w:style w:type="paragraph" w:customStyle="1" w:styleId="43218773916E4E54946234CD9078D712">
    <w:name w:val="43218773916E4E54946234CD9078D712"/>
  </w:style>
  <w:style w:type="paragraph" w:customStyle="1" w:styleId="D871C8F1922846DF86436CF00C6E4A92">
    <w:name w:val="D871C8F1922846DF86436CF00C6E4A92"/>
  </w:style>
  <w:style w:type="paragraph" w:customStyle="1" w:styleId="50E641C61729409B9DB5279922D84941">
    <w:name w:val="50E641C61729409B9DB5279922D84941"/>
  </w:style>
  <w:style w:type="paragraph" w:customStyle="1" w:styleId="735E0B134BA143528535990C6EBD8344">
    <w:name w:val="735E0B134BA143528535990C6EBD8344"/>
  </w:style>
  <w:style w:type="paragraph" w:customStyle="1" w:styleId="5044CF397F264B208004EDFB648E76E6">
    <w:name w:val="5044CF397F264B208004EDFB648E76E6"/>
  </w:style>
  <w:style w:type="paragraph" w:customStyle="1" w:styleId="F22B522F14A44E2A96057937BFD14DAF">
    <w:name w:val="F22B522F14A44E2A96057937BFD14DAF"/>
  </w:style>
  <w:style w:type="paragraph" w:customStyle="1" w:styleId="7996F2F5526C4929ACD8DBFC2092997D">
    <w:name w:val="7996F2F5526C4929ACD8DBFC2092997D"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5E11F472D994E7C95F36ADC72D5B83D">
    <w:name w:val="45E11F472D994E7C95F36ADC72D5B8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2023-01-29T01:17:00Z</dcterms:created>
  <dcterms:modified xsi:type="dcterms:W3CDTF">2023-01-31T02:57:00Z</dcterms:modified>
</cp:coreProperties>
</file>